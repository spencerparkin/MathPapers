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39B6" w14:textId="77777777" w:rsidR="00C55D85" w:rsidRDefault="00C55D85" w:rsidP="00DD5F82">
      <w:pPr>
        <w:pStyle w:val="GraphicAnchor"/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D3C7E63" w14:textId="77777777" w:rsidTr="001C2A37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11A2F52E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3A49511" w14:textId="3513C730" w:rsidR="00DD5F82" w:rsidRPr="00F316AD" w:rsidRDefault="00355933" w:rsidP="00B20DFA">
            <w:pPr>
              <w:pStyle w:val="Title"/>
            </w:pPr>
            <w:r>
              <w:t>Spencer</w:t>
            </w:r>
            <w:r w:rsidR="00DD5F82">
              <w:t xml:space="preserve"> </w:t>
            </w:r>
            <w:r>
              <w:rPr>
                <w:rStyle w:val="Emphasis"/>
              </w:rPr>
              <w:t>Parkin</w:t>
            </w:r>
          </w:p>
          <w:p w14:paraId="4BF77F39" w14:textId="205120AA" w:rsidR="00DD5F82" w:rsidRDefault="00355933" w:rsidP="00B20DFA">
            <w:pPr>
              <w:pStyle w:val="Subtitle"/>
            </w:pPr>
            <w:r>
              <w:t>computer programmer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70D88392" w14:textId="77777777" w:rsidR="00DD5F82" w:rsidRDefault="00DD5F82" w:rsidP="00B20DFA"/>
        </w:tc>
      </w:tr>
      <w:tr w:rsidR="00DD5F82" w14:paraId="0CA4B7C7" w14:textId="77777777" w:rsidTr="001C2A37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4C969AA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DE78675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461E1F54" w14:textId="77777777" w:rsidR="00DD5F82" w:rsidRDefault="00DD5F82" w:rsidP="00B20DFA"/>
        </w:tc>
      </w:tr>
      <w:tr w:rsidR="00DD5F82" w14:paraId="1A1332B1" w14:textId="77777777" w:rsidTr="001C2A37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62B141A" w14:textId="77777777" w:rsidR="00DD5F82" w:rsidRPr="00605A5B" w:rsidRDefault="00000000" w:rsidP="00B20DFA">
            <w:pPr>
              <w:pStyle w:val="Heading1"/>
            </w:pPr>
            <w:sdt>
              <w:sdtPr>
                <w:id w:val="1604447469"/>
                <w:placeholder>
                  <w:docPart w:val="44F500D25BA94C9F82522DF9CEFFCC7C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05A5B">
                  <w:t>Contact</w:t>
                </w:r>
              </w:sdtContent>
            </w:sdt>
          </w:p>
          <w:p w14:paraId="788ECCB9" w14:textId="77777777" w:rsidR="00355933" w:rsidRDefault="00355933" w:rsidP="00355933">
            <w:pPr>
              <w:pStyle w:val="TextLeft"/>
            </w:pPr>
            <w:r>
              <w:t>2113 Claremont Drive</w:t>
            </w:r>
          </w:p>
          <w:p w14:paraId="2ECE9DE3" w14:textId="29665EE8" w:rsidR="00355933" w:rsidRPr="00355933" w:rsidRDefault="00355933" w:rsidP="00355933">
            <w:pPr>
              <w:pStyle w:val="TextLeft"/>
            </w:pPr>
            <w:r>
              <w:t>Bountiful, UT 84010</w:t>
            </w:r>
          </w:p>
          <w:p w14:paraId="5EE5FBC3" w14:textId="59E30C16" w:rsidR="00DD5F82" w:rsidRDefault="00355933" w:rsidP="00B20DFA">
            <w:pPr>
              <w:pStyle w:val="TextLeft"/>
            </w:pPr>
            <w:r>
              <w:t>801-970-4578</w:t>
            </w:r>
          </w:p>
          <w:p w14:paraId="37F83FBB" w14:textId="51F68E07" w:rsidR="00DD5F82" w:rsidRDefault="00355933" w:rsidP="00B20DFA">
            <w:pPr>
              <w:pStyle w:val="TextLeft"/>
            </w:pPr>
            <w:r>
              <w:t>spencertparkin@gmail.com</w:t>
            </w:r>
          </w:p>
          <w:p w14:paraId="49B1C53F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43E8D355" w14:textId="54AC09A2" w:rsidR="00DD5F82" w:rsidRDefault="00000000" w:rsidP="00B20DFA">
            <w:pPr>
              <w:pStyle w:val="Heading2"/>
            </w:pPr>
            <w:sdt>
              <w:sdtPr>
                <w:id w:val="-831059322"/>
                <w:placeholder>
                  <w:docPart w:val="F1868C877E4E4B228B3CD9CF8366F983"/>
                </w:placeholder>
                <w:temporary/>
                <w:showingPlcHdr/>
                <w15:appearance w15:val="hidden"/>
              </w:sdtPr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27F07">
              <w:t>Hiring Manager,</w:t>
            </w:r>
          </w:p>
          <w:p w14:paraId="6918D20C" w14:textId="77777777" w:rsidR="004C13F4" w:rsidRDefault="00355933" w:rsidP="00DD5F82">
            <w:pPr>
              <w:pStyle w:val="TextRight"/>
            </w:pPr>
            <w:r>
              <w:t>Thank you for taking the time to consider my application.</w:t>
            </w:r>
          </w:p>
          <w:p w14:paraId="270F5559" w14:textId="77777777" w:rsidR="004C13F4" w:rsidRDefault="004C13F4" w:rsidP="00DD5F82">
            <w:pPr>
              <w:pStyle w:val="TextRight"/>
            </w:pPr>
          </w:p>
          <w:p w14:paraId="6F0A73F7" w14:textId="77777777" w:rsidR="00731CFD" w:rsidRDefault="00664FAB" w:rsidP="00DD5F82">
            <w:pPr>
              <w:pStyle w:val="TextRight"/>
            </w:pPr>
            <w:r>
              <w:t xml:space="preserve">Talking with a human being over the phone is always more preferable to me than a robot, but I could be convinced otherwise.  Regardless, I consider it a great challenge and an interesting engineering problem to provide customers </w:t>
            </w:r>
            <w:r w:rsidR="00731CFD">
              <w:t xml:space="preserve">with </w:t>
            </w:r>
            <w:r>
              <w:t xml:space="preserve">a frustration-free experience when contacting a </w:t>
            </w:r>
            <w:r w:rsidR="00731CFD">
              <w:t xml:space="preserve">large </w:t>
            </w:r>
            <w:r>
              <w:t>company</w:t>
            </w:r>
            <w:r w:rsidR="00731CFD">
              <w:t xml:space="preserve"> or corporation</w:t>
            </w:r>
            <w:r>
              <w:t>.</w:t>
            </w:r>
          </w:p>
          <w:p w14:paraId="18C148FD" w14:textId="77777777" w:rsidR="00731CFD" w:rsidRDefault="00731CFD" w:rsidP="00DD5F82">
            <w:pPr>
              <w:pStyle w:val="TextRight"/>
            </w:pPr>
          </w:p>
          <w:p w14:paraId="00628768" w14:textId="79A964E9" w:rsidR="00731CFD" w:rsidRDefault="00664FAB" w:rsidP="00731CFD">
            <w:pPr>
              <w:pStyle w:val="TextRight"/>
            </w:pPr>
            <w:r>
              <w:t>Of course,</w:t>
            </w:r>
            <w:r w:rsidR="00731CFD">
              <w:t xml:space="preserve"> carbon-based</w:t>
            </w:r>
            <w:r>
              <w:t xml:space="preserve"> initial </w:t>
            </w:r>
            <w:r w:rsidR="00731CFD">
              <w:t>contact is not practical for companies with a large customer base.  Therefore, a silicon-based solution is in order, and I would be excited to be on a team responsible for helping to facilitating such an endeavor.  I would also be excited to learn new technologies along the way, such as AWS and Kubernetes.</w:t>
            </w:r>
          </w:p>
          <w:p w14:paraId="729129B7" w14:textId="77777777" w:rsidR="00731CFD" w:rsidRPr="00731CFD" w:rsidRDefault="00731CFD" w:rsidP="00731CFD"/>
          <w:p w14:paraId="700AD9A0" w14:textId="58B25E5B" w:rsidR="00731CFD" w:rsidRPr="00731CFD" w:rsidRDefault="00731CFD" w:rsidP="00A55C5C">
            <w:pPr>
              <w:pStyle w:val="TextRight"/>
            </w:pPr>
            <w:r>
              <w:t>I hope you find the enclosed resume one of a</w:t>
            </w:r>
            <w:r w:rsidR="00A55C5C">
              <w:t>n engineer that is a suitable candidate for the role of software engineer at your company.  I think you’ll see this is the case, and hope to hear from you soon.</w:t>
            </w:r>
          </w:p>
          <w:p w14:paraId="78A2D458" w14:textId="77777777" w:rsidR="00731CFD" w:rsidRPr="00731CFD" w:rsidRDefault="00731CFD" w:rsidP="00731CFD"/>
          <w:p w14:paraId="29077998" w14:textId="77777777" w:rsidR="00DD5F82" w:rsidRPr="00DD5F82" w:rsidRDefault="00000000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0969AB13E55B446E9422C3E788CE4BE5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ED0899F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413C6497" w14:textId="70D9B8D0" w:rsidR="00DD5F82" w:rsidRPr="00DD5F82" w:rsidRDefault="00355933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Spencer T. Parkin</w:t>
            </w:r>
          </w:p>
          <w:p w14:paraId="44EBC7CD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5CE03C" w14:textId="77777777" w:rsidR="00DD5F82" w:rsidRPr="006E70D3" w:rsidRDefault="00000000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2F0C66AA75694B3B8BD105F732614176"/>
                </w:placeholder>
                <w:temporary/>
                <w:showingPlcHdr/>
                <w15:appearance w15:val="hidden"/>
              </w:sdt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0837C586" w14:textId="77777777" w:rsidTr="001C2A37">
        <w:trPr>
          <w:trHeight w:val="781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D8C826B" w14:textId="35440FFD" w:rsidR="00DD5F82" w:rsidRDefault="00355933" w:rsidP="00DD5F82">
            <w:pPr>
              <w:pStyle w:val="TextLeft"/>
            </w:pPr>
            <w:r>
              <w:t>Hiring Manager</w:t>
            </w:r>
          </w:p>
          <w:p w14:paraId="01B0FC7B" w14:textId="32E87742" w:rsidR="00DD5F82" w:rsidRDefault="00664FAB" w:rsidP="00DD5F82">
            <w:pPr>
              <w:pStyle w:val="TextLeft"/>
            </w:pPr>
            <w:r>
              <w:t>NICE CXone</w:t>
            </w:r>
          </w:p>
          <w:p w14:paraId="15B554FA" w14:textId="274BFD64" w:rsidR="00DD5F82" w:rsidRDefault="00664FAB" w:rsidP="00DD5F82">
            <w:pPr>
              <w:pStyle w:val="TextLeft"/>
            </w:pPr>
            <w:r>
              <w:t>Salt Lake City</w:t>
            </w:r>
            <w:r w:rsidR="00355933">
              <w:t xml:space="preserve">, </w:t>
            </w:r>
            <w:r>
              <w:t>UT</w:t>
            </w:r>
            <w:r w:rsidR="00355933">
              <w:t xml:space="preserve"> </w:t>
            </w:r>
            <w:r>
              <w:t>84000</w:t>
            </w: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</w:tcBorders>
          </w:tcPr>
          <w:p w14:paraId="6889C42C" w14:textId="77777777" w:rsidR="00DD5F82" w:rsidRDefault="00DD5F82" w:rsidP="00B20DFA">
            <w:pPr>
              <w:pStyle w:val="TextRight"/>
            </w:pPr>
          </w:p>
        </w:tc>
      </w:tr>
    </w:tbl>
    <w:p w14:paraId="5EA14A9E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B87E4A" wp14:editId="7CD1D67D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41D7A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6390" w14:textId="77777777" w:rsidR="000A5C77" w:rsidRDefault="000A5C77" w:rsidP="00F316AD">
      <w:r>
        <w:separator/>
      </w:r>
    </w:p>
  </w:endnote>
  <w:endnote w:type="continuationSeparator" w:id="0">
    <w:p w14:paraId="1CF30B02" w14:textId="77777777" w:rsidR="000A5C77" w:rsidRDefault="000A5C7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4ED1" w14:textId="77777777" w:rsidR="000A5C77" w:rsidRDefault="000A5C77" w:rsidP="00F316AD">
      <w:r>
        <w:separator/>
      </w:r>
    </w:p>
  </w:footnote>
  <w:footnote w:type="continuationSeparator" w:id="0">
    <w:p w14:paraId="46AA4D0B" w14:textId="77777777" w:rsidR="000A5C77" w:rsidRDefault="000A5C7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1712417452">
    <w:abstractNumId w:val="0"/>
  </w:num>
  <w:num w:numId="2" w16cid:durableId="1620406234">
    <w:abstractNumId w:val="1"/>
  </w:num>
  <w:num w:numId="3" w16cid:durableId="1198275101">
    <w:abstractNumId w:val="2"/>
  </w:num>
  <w:num w:numId="4" w16cid:durableId="1555969710">
    <w:abstractNumId w:val="3"/>
  </w:num>
  <w:num w:numId="5" w16cid:durableId="1350137365">
    <w:abstractNumId w:val="8"/>
  </w:num>
  <w:num w:numId="6" w16cid:durableId="138813169">
    <w:abstractNumId w:val="4"/>
  </w:num>
  <w:num w:numId="7" w16cid:durableId="1275284881">
    <w:abstractNumId w:val="5"/>
  </w:num>
  <w:num w:numId="8" w16cid:durableId="1170212983">
    <w:abstractNumId w:val="6"/>
  </w:num>
  <w:num w:numId="9" w16cid:durableId="562833780">
    <w:abstractNumId w:val="7"/>
  </w:num>
  <w:num w:numId="10" w16cid:durableId="853805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33"/>
    <w:rsid w:val="000A5C77"/>
    <w:rsid w:val="000E1D44"/>
    <w:rsid w:val="001213BA"/>
    <w:rsid w:val="00127F07"/>
    <w:rsid w:val="00136F3E"/>
    <w:rsid w:val="001C2A37"/>
    <w:rsid w:val="001D1309"/>
    <w:rsid w:val="00201172"/>
    <w:rsid w:val="0020696E"/>
    <w:rsid w:val="002356A2"/>
    <w:rsid w:val="002D12DA"/>
    <w:rsid w:val="002D4A86"/>
    <w:rsid w:val="003019B2"/>
    <w:rsid w:val="0034687F"/>
    <w:rsid w:val="0034688D"/>
    <w:rsid w:val="00355933"/>
    <w:rsid w:val="00372149"/>
    <w:rsid w:val="003F05EF"/>
    <w:rsid w:val="0040233B"/>
    <w:rsid w:val="004C13F4"/>
    <w:rsid w:val="004D0C0F"/>
    <w:rsid w:val="00511A6E"/>
    <w:rsid w:val="0057534A"/>
    <w:rsid w:val="00605A5B"/>
    <w:rsid w:val="00664FAB"/>
    <w:rsid w:val="006A1B48"/>
    <w:rsid w:val="006B1FC6"/>
    <w:rsid w:val="006C60E6"/>
    <w:rsid w:val="006E70D3"/>
    <w:rsid w:val="00717BC1"/>
    <w:rsid w:val="00731CFD"/>
    <w:rsid w:val="007402B8"/>
    <w:rsid w:val="007B0F94"/>
    <w:rsid w:val="008834AE"/>
    <w:rsid w:val="008C14BB"/>
    <w:rsid w:val="00951C4B"/>
    <w:rsid w:val="009A0E1B"/>
    <w:rsid w:val="009E3C0B"/>
    <w:rsid w:val="009E6E62"/>
    <w:rsid w:val="00A55C5C"/>
    <w:rsid w:val="00A73888"/>
    <w:rsid w:val="00A77921"/>
    <w:rsid w:val="00B575FB"/>
    <w:rsid w:val="00BC5B49"/>
    <w:rsid w:val="00C1095A"/>
    <w:rsid w:val="00C41261"/>
    <w:rsid w:val="00C55D85"/>
    <w:rsid w:val="00CA2273"/>
    <w:rsid w:val="00CD40C5"/>
    <w:rsid w:val="00CD50FD"/>
    <w:rsid w:val="00D47124"/>
    <w:rsid w:val="00D915F0"/>
    <w:rsid w:val="00D95AD1"/>
    <w:rsid w:val="00DD5D7B"/>
    <w:rsid w:val="00DD5F82"/>
    <w:rsid w:val="00E67CDA"/>
    <w:rsid w:val="00EA43CD"/>
    <w:rsid w:val="00F00B66"/>
    <w:rsid w:val="00F316AD"/>
    <w:rsid w:val="00F4501B"/>
    <w:rsid w:val="00FE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3B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127F0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500D25BA94C9F82522DF9CEFF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F849-CCCF-4394-B6B4-9E1270DA839B}"/>
      </w:docPartPr>
      <w:docPartBody>
        <w:p w:rsidR="00B20C7A" w:rsidRDefault="00227C9D">
          <w:pPr>
            <w:pStyle w:val="44F500D25BA94C9F82522DF9CEFFCC7C"/>
          </w:pPr>
          <w:r w:rsidRPr="00605A5B">
            <w:t>Contact</w:t>
          </w:r>
        </w:p>
      </w:docPartBody>
    </w:docPart>
    <w:docPart>
      <w:docPartPr>
        <w:name w:val="F1868C877E4E4B228B3CD9CF8366F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93CFC-9A4A-4940-B0AB-BA746C6D0BCC}"/>
      </w:docPartPr>
      <w:docPartBody>
        <w:p w:rsidR="00B20C7A" w:rsidRDefault="00227C9D">
          <w:pPr>
            <w:pStyle w:val="F1868C877E4E4B228B3CD9CF8366F983"/>
          </w:pPr>
          <w:r>
            <w:t>Dear</w:t>
          </w:r>
        </w:p>
      </w:docPartBody>
    </w:docPart>
    <w:docPart>
      <w:docPartPr>
        <w:name w:val="0969AB13E55B446E9422C3E788CE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FBD3-2045-4AAB-859B-1572C3490AFC}"/>
      </w:docPartPr>
      <w:docPartBody>
        <w:p w:rsidR="00B20C7A" w:rsidRDefault="00227C9D">
          <w:pPr>
            <w:pStyle w:val="0969AB13E55B446E9422C3E788CE4BE5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2F0C66AA75694B3B8BD105F732614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5AFA-62D8-4D3C-B52D-6DA2347181AB}"/>
      </w:docPartPr>
      <w:docPartBody>
        <w:p w:rsidR="00B20C7A" w:rsidRDefault="00227C9D">
          <w:pPr>
            <w:pStyle w:val="2F0C66AA75694B3B8BD105F732614176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9D"/>
    <w:rsid w:val="00227C9D"/>
    <w:rsid w:val="00B20C7A"/>
    <w:rsid w:val="00E57C7A"/>
    <w:rsid w:val="00F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44F500D25BA94C9F82522DF9CEFFCC7C">
    <w:name w:val="44F500D25BA94C9F82522DF9CEFFCC7C"/>
  </w:style>
  <w:style w:type="paragraph" w:customStyle="1" w:styleId="F1868C877E4E4B228B3CD9CF8366F983">
    <w:name w:val="F1868C877E4E4B228B3CD9CF8366F983"/>
  </w:style>
  <w:style w:type="paragraph" w:customStyle="1" w:styleId="0969AB13E55B446E9422C3E788CE4BE5">
    <w:name w:val="0969AB13E55B446E9422C3E788CE4BE5"/>
  </w:style>
  <w:style w:type="paragraph" w:customStyle="1" w:styleId="2F0C66AA75694B3B8BD105F732614176">
    <w:name w:val="2F0C66AA75694B3B8BD105F732614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2022-10-28T02:15:00Z</dcterms:created>
  <dcterms:modified xsi:type="dcterms:W3CDTF">2022-10-28T04:29:00Z</dcterms:modified>
</cp:coreProperties>
</file>