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39B6" w14:textId="77777777" w:rsidR="00C55D85" w:rsidRDefault="00C55D85" w:rsidP="00DD5F82">
      <w:pPr>
        <w:pStyle w:val="GraphicAnchor"/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D3C7E63" w14:textId="77777777" w:rsidTr="001C2A37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11A2F52E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3A49511" w14:textId="3513C730" w:rsidR="00DD5F82" w:rsidRPr="00F316AD" w:rsidRDefault="00355933" w:rsidP="00B20DFA">
            <w:pPr>
              <w:pStyle w:val="Title"/>
            </w:pPr>
            <w:r>
              <w:t>Spencer</w:t>
            </w:r>
            <w:r w:rsidR="00DD5F82">
              <w:t xml:space="preserve"> </w:t>
            </w:r>
            <w:r>
              <w:rPr>
                <w:rStyle w:val="Emphasis"/>
              </w:rPr>
              <w:t>Parkin</w:t>
            </w:r>
          </w:p>
          <w:p w14:paraId="4BF77F39" w14:textId="205120AA" w:rsidR="00DD5F82" w:rsidRDefault="00355933" w:rsidP="00B20DFA">
            <w:pPr>
              <w:pStyle w:val="Subtitle"/>
            </w:pPr>
            <w:r>
              <w:t>computer programmer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0D88392" w14:textId="77777777" w:rsidR="00DD5F82" w:rsidRDefault="00DD5F82" w:rsidP="00B20DFA"/>
        </w:tc>
      </w:tr>
      <w:tr w:rsidR="00DD5F82" w14:paraId="0CA4B7C7" w14:textId="77777777" w:rsidTr="001C2A37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4C969AA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DE78675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61E1F54" w14:textId="77777777" w:rsidR="00DD5F82" w:rsidRDefault="00DD5F82" w:rsidP="00B20DFA"/>
        </w:tc>
      </w:tr>
      <w:tr w:rsidR="00DD5F82" w14:paraId="1A1332B1" w14:textId="77777777" w:rsidTr="001C2A37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62B141A" w14:textId="77777777" w:rsidR="00DD5F82" w:rsidRPr="00605A5B" w:rsidRDefault="00201172" w:rsidP="00B20DFA">
            <w:pPr>
              <w:pStyle w:val="Heading1"/>
            </w:pPr>
            <w:sdt>
              <w:sdtPr>
                <w:id w:val="1604447469"/>
                <w:placeholder>
                  <w:docPart w:val="44F500D25BA94C9F82522DF9CEFFCC7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788ECCB9" w14:textId="77777777" w:rsidR="00355933" w:rsidRDefault="00355933" w:rsidP="00355933">
            <w:pPr>
              <w:pStyle w:val="TextLeft"/>
            </w:pPr>
            <w:r>
              <w:t>2113 Claremont Drive</w:t>
            </w:r>
          </w:p>
          <w:p w14:paraId="2ECE9DE3" w14:textId="29665EE8" w:rsidR="00355933" w:rsidRPr="00355933" w:rsidRDefault="00355933" w:rsidP="00355933">
            <w:pPr>
              <w:pStyle w:val="TextLeft"/>
            </w:pPr>
            <w:r>
              <w:t>Bountiful, UT 84010</w:t>
            </w:r>
          </w:p>
          <w:p w14:paraId="5EE5FBC3" w14:textId="59E30C16" w:rsidR="00DD5F82" w:rsidRDefault="00355933" w:rsidP="00B20DFA">
            <w:pPr>
              <w:pStyle w:val="TextLeft"/>
            </w:pPr>
            <w:r>
              <w:t>801-970-4578</w:t>
            </w:r>
          </w:p>
          <w:p w14:paraId="37F83FBB" w14:textId="51F68E07" w:rsidR="00DD5F82" w:rsidRDefault="00355933" w:rsidP="00B20DFA">
            <w:pPr>
              <w:pStyle w:val="TextLeft"/>
            </w:pPr>
            <w:r>
              <w:t>spencertparkin@gmail.com</w:t>
            </w:r>
          </w:p>
          <w:p w14:paraId="49B1C53F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43E8D355" w14:textId="54AC09A2" w:rsidR="00DD5F82" w:rsidRDefault="00201172" w:rsidP="00B20DFA">
            <w:pPr>
              <w:pStyle w:val="Heading2"/>
            </w:pPr>
            <w:sdt>
              <w:sdtPr>
                <w:id w:val="-831059322"/>
                <w:placeholder>
                  <w:docPart w:val="F1868C877E4E4B228B3CD9CF8366F983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127F07">
              <w:t>Hiring Manager,</w:t>
            </w:r>
          </w:p>
          <w:p w14:paraId="6918D20C" w14:textId="77777777" w:rsidR="004C13F4" w:rsidRDefault="00355933" w:rsidP="00DD5F82">
            <w:pPr>
              <w:pStyle w:val="TextRight"/>
            </w:pPr>
            <w:r>
              <w:t>Thank you for taking the time to consider my application.</w:t>
            </w:r>
          </w:p>
          <w:p w14:paraId="270F5559" w14:textId="77777777" w:rsidR="004C13F4" w:rsidRDefault="004C13F4" w:rsidP="00DD5F82">
            <w:pPr>
              <w:pStyle w:val="TextRight"/>
            </w:pPr>
          </w:p>
          <w:p w14:paraId="56004EBA" w14:textId="783F14D6" w:rsidR="00DD5F82" w:rsidRDefault="00127F07" w:rsidP="00DD5F82">
            <w:pPr>
              <w:pStyle w:val="TextRight"/>
            </w:pPr>
            <w:r>
              <w:t>Not only have I been a software developer for many years now, but also an avid outdoor enthusiast; and recently, a GoPro enthusiast.  You can see my latest You-Tube video, shot on GoPro</w:t>
            </w:r>
            <w:r w:rsidR="00A73888">
              <w:t xml:space="preserve"> 7</w:t>
            </w:r>
            <w:r>
              <w:t>, at the following link.</w:t>
            </w:r>
          </w:p>
          <w:p w14:paraId="40C6B48C" w14:textId="220928F7" w:rsidR="00127F07" w:rsidRDefault="00127F07" w:rsidP="00127F07"/>
          <w:p w14:paraId="547557DB" w14:textId="15B6D61A" w:rsidR="00127F07" w:rsidRPr="00127F07" w:rsidRDefault="00127F07" w:rsidP="00127F07">
            <w:pPr>
              <w:jc w:val="center"/>
              <w:rPr>
                <w:color w:val="00B0F0"/>
              </w:rPr>
            </w:pPr>
            <w:hyperlink r:id="rId7" w:history="1">
              <w:r w:rsidRPr="00127F07">
                <w:rPr>
                  <w:rStyle w:val="Hyperlink"/>
                  <w:color w:val="00B0F0"/>
                </w:rPr>
                <w:t>https://www.youtube.com/watch?v=Ee8SkcR9HiA</w:t>
              </w:r>
            </w:hyperlink>
          </w:p>
          <w:p w14:paraId="6ED5373C" w14:textId="7ED25250" w:rsidR="00127F07" w:rsidRDefault="00127F07" w:rsidP="00127F07"/>
          <w:p w14:paraId="00CE7B6C" w14:textId="77777777" w:rsidR="004C13F4" w:rsidRDefault="00A73888" w:rsidP="00DD5F82">
            <w:pPr>
              <w:pStyle w:val="TextRight"/>
            </w:pPr>
            <w:r>
              <w:t>It just makes sense then, to simply combine these two passions in a career move at GoPro.</w:t>
            </w:r>
          </w:p>
          <w:p w14:paraId="17B7F26E" w14:textId="77777777" w:rsidR="004C13F4" w:rsidRDefault="004C13F4" w:rsidP="00DD5F82">
            <w:pPr>
              <w:pStyle w:val="TextRight"/>
            </w:pPr>
          </w:p>
          <w:p w14:paraId="6133AB3F" w14:textId="74F869B0" w:rsidR="00DD5F82" w:rsidRDefault="00A73888" w:rsidP="00DD5F82">
            <w:pPr>
              <w:pStyle w:val="TextRight"/>
            </w:pPr>
            <w:r>
              <w:t xml:space="preserve">As the attached resume shows, I do believe I meet the requirements for this position, </w:t>
            </w:r>
            <w:r w:rsidR="00CD40C5">
              <w:t>and could easily learn any new technologies used in the development of your desktop applications.</w:t>
            </w:r>
            <w:r w:rsidR="008834AE">
              <w:t xml:space="preserve">  I enjoy the challenge of GUI development, and that of interacting with backend services</w:t>
            </w:r>
            <w:r w:rsidR="004C13F4">
              <w:t xml:space="preserve">, to give the end user a </w:t>
            </w:r>
            <w:r w:rsidR="00D915F0">
              <w:t>pleasant</w:t>
            </w:r>
            <w:r w:rsidR="004C13F4">
              <w:t xml:space="preserve"> and rewarding experience.</w:t>
            </w:r>
          </w:p>
          <w:p w14:paraId="163D709F" w14:textId="77777777" w:rsidR="00DD5F82" w:rsidRDefault="00DD5F82" w:rsidP="00DD5F82">
            <w:pPr>
              <w:pStyle w:val="TextRight"/>
            </w:pPr>
          </w:p>
          <w:p w14:paraId="4BB46EE3" w14:textId="6F110BA2" w:rsidR="00DD5F82" w:rsidRDefault="00CD40C5" w:rsidP="00CD40C5">
            <w:pPr>
              <w:pStyle w:val="TextRight"/>
            </w:pPr>
            <w:r>
              <w:t>I look forward to hearing from you</w:t>
            </w:r>
            <w:r w:rsidR="004C13F4">
              <w:t xml:space="preserve">.  </w:t>
            </w:r>
            <w:r>
              <w:t>Feel free to contact me by text or e-mail</w:t>
            </w:r>
            <w:r w:rsidR="004C13F4">
              <w:t xml:space="preserve"> any time.</w:t>
            </w:r>
          </w:p>
          <w:p w14:paraId="640EDB7F" w14:textId="77777777" w:rsidR="00DD5F82" w:rsidRDefault="00DD5F82" w:rsidP="00DD5F82">
            <w:pPr>
              <w:pStyle w:val="TextRight"/>
            </w:pPr>
          </w:p>
          <w:p w14:paraId="29077998" w14:textId="77777777" w:rsidR="00DD5F82" w:rsidRPr="00DD5F82" w:rsidRDefault="00201172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0969AB13E55B446E9422C3E788CE4BE5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1ED0899F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413C6497" w14:textId="70D9B8D0" w:rsidR="00DD5F82" w:rsidRPr="00DD5F82" w:rsidRDefault="00355933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Spencer T. Parkin</w:t>
            </w:r>
          </w:p>
          <w:p w14:paraId="44EBC7CD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45CE03C" w14:textId="77777777" w:rsidR="00DD5F82" w:rsidRPr="006E70D3" w:rsidRDefault="00201172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2F0C66AA75694B3B8BD105F73261417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0837C586" w14:textId="77777777" w:rsidTr="001C2A37">
        <w:trPr>
          <w:trHeight w:val="781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D8C826B" w14:textId="35440FFD" w:rsidR="00DD5F82" w:rsidRDefault="00355933" w:rsidP="00DD5F82">
            <w:pPr>
              <w:pStyle w:val="TextLeft"/>
            </w:pPr>
            <w:r>
              <w:t>Hiring Manager</w:t>
            </w:r>
          </w:p>
          <w:p w14:paraId="01B0FC7B" w14:textId="7A85BE8D" w:rsidR="00DD5F82" w:rsidRDefault="00355933" w:rsidP="00DD5F82">
            <w:pPr>
              <w:pStyle w:val="TextLeft"/>
            </w:pPr>
            <w:r>
              <w:t>GoPro</w:t>
            </w:r>
          </w:p>
          <w:p w14:paraId="7DD2A949" w14:textId="446B381D" w:rsidR="00DD5F82" w:rsidRDefault="00355933" w:rsidP="00DD5F82">
            <w:pPr>
              <w:pStyle w:val="TextLeft"/>
            </w:pPr>
            <w:r>
              <w:t>3025 Clearview Way</w:t>
            </w:r>
          </w:p>
          <w:p w14:paraId="15B554FA" w14:textId="3A3FCF6D" w:rsidR="00DD5F82" w:rsidRDefault="00355933" w:rsidP="00DD5F82">
            <w:pPr>
              <w:pStyle w:val="TextLeft"/>
            </w:pPr>
            <w:r>
              <w:t>San Mateo, CA 94402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</w:tcBorders>
          </w:tcPr>
          <w:p w14:paraId="6889C42C" w14:textId="77777777" w:rsidR="00DD5F82" w:rsidRDefault="00DD5F82" w:rsidP="00B20DFA">
            <w:pPr>
              <w:pStyle w:val="TextRight"/>
            </w:pPr>
          </w:p>
        </w:tc>
      </w:tr>
    </w:tbl>
    <w:p w14:paraId="5EA14A9E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B87E4A" wp14:editId="7CD1D67D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41D7A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B9F0" w14:textId="77777777" w:rsidR="00201172" w:rsidRDefault="00201172" w:rsidP="00F316AD">
      <w:r>
        <w:separator/>
      </w:r>
    </w:p>
  </w:endnote>
  <w:endnote w:type="continuationSeparator" w:id="0">
    <w:p w14:paraId="5997AF0B" w14:textId="77777777" w:rsidR="00201172" w:rsidRDefault="0020117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2615" w14:textId="77777777" w:rsidR="00201172" w:rsidRDefault="00201172" w:rsidP="00F316AD">
      <w:r>
        <w:separator/>
      </w:r>
    </w:p>
  </w:footnote>
  <w:footnote w:type="continuationSeparator" w:id="0">
    <w:p w14:paraId="3AF5129C" w14:textId="77777777" w:rsidR="00201172" w:rsidRDefault="0020117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1712417452">
    <w:abstractNumId w:val="0"/>
  </w:num>
  <w:num w:numId="2" w16cid:durableId="1620406234">
    <w:abstractNumId w:val="1"/>
  </w:num>
  <w:num w:numId="3" w16cid:durableId="1198275101">
    <w:abstractNumId w:val="2"/>
  </w:num>
  <w:num w:numId="4" w16cid:durableId="1555969710">
    <w:abstractNumId w:val="3"/>
  </w:num>
  <w:num w:numId="5" w16cid:durableId="1350137365">
    <w:abstractNumId w:val="8"/>
  </w:num>
  <w:num w:numId="6" w16cid:durableId="138813169">
    <w:abstractNumId w:val="4"/>
  </w:num>
  <w:num w:numId="7" w16cid:durableId="1275284881">
    <w:abstractNumId w:val="5"/>
  </w:num>
  <w:num w:numId="8" w16cid:durableId="1170212983">
    <w:abstractNumId w:val="6"/>
  </w:num>
  <w:num w:numId="9" w16cid:durableId="562833780">
    <w:abstractNumId w:val="7"/>
  </w:num>
  <w:num w:numId="10" w16cid:durableId="853805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33"/>
    <w:rsid w:val="000E1D44"/>
    <w:rsid w:val="001213BA"/>
    <w:rsid w:val="00127F07"/>
    <w:rsid w:val="00136F3E"/>
    <w:rsid w:val="001C2A37"/>
    <w:rsid w:val="00201172"/>
    <w:rsid w:val="0020696E"/>
    <w:rsid w:val="002356A2"/>
    <w:rsid w:val="002D12DA"/>
    <w:rsid w:val="002D4A86"/>
    <w:rsid w:val="003019B2"/>
    <w:rsid w:val="0034687F"/>
    <w:rsid w:val="0034688D"/>
    <w:rsid w:val="00355933"/>
    <w:rsid w:val="00372149"/>
    <w:rsid w:val="003F05EF"/>
    <w:rsid w:val="0040233B"/>
    <w:rsid w:val="004C13F4"/>
    <w:rsid w:val="004D0C0F"/>
    <w:rsid w:val="00511A6E"/>
    <w:rsid w:val="0057534A"/>
    <w:rsid w:val="00605A5B"/>
    <w:rsid w:val="006A1B48"/>
    <w:rsid w:val="006B1FC6"/>
    <w:rsid w:val="006C60E6"/>
    <w:rsid w:val="006E70D3"/>
    <w:rsid w:val="007B0F94"/>
    <w:rsid w:val="008834AE"/>
    <w:rsid w:val="00951C4B"/>
    <w:rsid w:val="009E3C0B"/>
    <w:rsid w:val="00A73888"/>
    <w:rsid w:val="00A77921"/>
    <w:rsid w:val="00B575FB"/>
    <w:rsid w:val="00BC5B49"/>
    <w:rsid w:val="00C1095A"/>
    <w:rsid w:val="00C41261"/>
    <w:rsid w:val="00C55D85"/>
    <w:rsid w:val="00CA2273"/>
    <w:rsid w:val="00CD40C5"/>
    <w:rsid w:val="00CD50FD"/>
    <w:rsid w:val="00D47124"/>
    <w:rsid w:val="00D915F0"/>
    <w:rsid w:val="00DD5D7B"/>
    <w:rsid w:val="00DD5F82"/>
    <w:rsid w:val="00E67CDA"/>
    <w:rsid w:val="00F00B66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3B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127F0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e8SkcR9H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500D25BA94C9F82522DF9CEFF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F849-CCCF-4394-B6B4-9E1270DA839B}"/>
      </w:docPartPr>
      <w:docPartBody>
        <w:p w:rsidR="00000000" w:rsidRDefault="00227C9D">
          <w:pPr>
            <w:pStyle w:val="44F500D25BA94C9F82522DF9CEFFCC7C"/>
          </w:pPr>
          <w:r w:rsidRPr="00605A5B">
            <w:t>Contact</w:t>
          </w:r>
        </w:p>
      </w:docPartBody>
    </w:docPart>
    <w:docPart>
      <w:docPartPr>
        <w:name w:val="F1868C877E4E4B228B3CD9CF8366F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93CFC-9A4A-4940-B0AB-BA746C6D0BCC}"/>
      </w:docPartPr>
      <w:docPartBody>
        <w:p w:rsidR="00000000" w:rsidRDefault="00227C9D">
          <w:pPr>
            <w:pStyle w:val="F1868C877E4E4B228B3CD9CF8366F983"/>
          </w:pPr>
          <w:r>
            <w:t>Dear</w:t>
          </w:r>
        </w:p>
      </w:docPartBody>
    </w:docPart>
    <w:docPart>
      <w:docPartPr>
        <w:name w:val="0969AB13E55B446E9422C3E788CE4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FBD3-2045-4AAB-859B-1572C3490AFC}"/>
      </w:docPartPr>
      <w:docPartBody>
        <w:p w:rsidR="00000000" w:rsidRDefault="00227C9D">
          <w:pPr>
            <w:pStyle w:val="0969AB13E55B446E9422C3E788CE4BE5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2F0C66AA75694B3B8BD105F732614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5AFA-62D8-4D3C-B52D-6DA2347181AB}"/>
      </w:docPartPr>
      <w:docPartBody>
        <w:p w:rsidR="00000000" w:rsidRDefault="00227C9D">
          <w:pPr>
            <w:pStyle w:val="2F0C66AA75694B3B8BD105F732614176"/>
          </w:pPr>
          <w:r w:rsidRPr="00DD5F82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9D"/>
    <w:rsid w:val="0022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1EAE3029E4993A12055F2F54639A3">
    <w:name w:val="1B31EAE3029E4993A12055F2F54639A3"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1B8DAE414A9E4F01BCBC69F6A2E580F9">
    <w:name w:val="1B8DAE414A9E4F01BCBC69F6A2E580F9"/>
  </w:style>
  <w:style w:type="paragraph" w:customStyle="1" w:styleId="1379D9F162F4488192D7BA443F275BA2">
    <w:name w:val="1379D9F162F4488192D7BA443F275BA2"/>
  </w:style>
  <w:style w:type="paragraph" w:customStyle="1" w:styleId="44F500D25BA94C9F82522DF9CEFFCC7C">
    <w:name w:val="44F500D25BA94C9F82522DF9CEFFCC7C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BACE2EAB1E5641BDB260C56A38539C16">
    <w:name w:val="BACE2EAB1E5641BDB260C56A38539C16"/>
  </w:style>
  <w:style w:type="paragraph" w:customStyle="1" w:styleId="A4E633AB534C4211A4E926138A7E5E4E">
    <w:name w:val="A4E633AB534C4211A4E926138A7E5E4E"/>
  </w:style>
  <w:style w:type="paragraph" w:customStyle="1" w:styleId="5A994DAAFA794F218A018CAE827302E3">
    <w:name w:val="5A994DAAFA794F218A018CAE827302E3"/>
  </w:style>
  <w:style w:type="paragraph" w:customStyle="1" w:styleId="F1868C877E4E4B228B3CD9CF8366F983">
    <w:name w:val="F1868C877E4E4B228B3CD9CF8366F983"/>
  </w:style>
  <w:style w:type="paragraph" w:customStyle="1" w:styleId="FE4FEDEDE4FA4126A968F7F660BD163A">
    <w:name w:val="FE4FEDEDE4FA4126A968F7F660BD163A"/>
  </w:style>
  <w:style w:type="paragraph" w:customStyle="1" w:styleId="63BDACBB4F5740D789C6A910B04590A5">
    <w:name w:val="63BDACBB4F5740D789C6A910B04590A5"/>
  </w:style>
  <w:style w:type="paragraph" w:customStyle="1" w:styleId="2E34274549E04CF1977A986E713B2ABC">
    <w:name w:val="2E34274549E04CF1977A986E713B2ABC"/>
  </w:style>
  <w:style w:type="paragraph" w:customStyle="1" w:styleId="FB157948039D40339CDDD8A8FD0D90BC">
    <w:name w:val="FB157948039D40339CDDD8A8FD0D90BC"/>
  </w:style>
  <w:style w:type="paragraph" w:customStyle="1" w:styleId="50DC8A424EBB45518C82F120E0467414">
    <w:name w:val="50DC8A424EBB45518C82F120E0467414"/>
  </w:style>
  <w:style w:type="paragraph" w:customStyle="1" w:styleId="284F4415DA5244488BEB2FCF9046D4C7">
    <w:name w:val="284F4415DA5244488BEB2FCF9046D4C7"/>
  </w:style>
  <w:style w:type="paragraph" w:customStyle="1" w:styleId="47C5595E14EA49DCAC7D1EA289E2FF3E">
    <w:name w:val="47C5595E14EA49DCAC7D1EA289E2FF3E"/>
  </w:style>
  <w:style w:type="paragraph" w:customStyle="1" w:styleId="A0C5F94A23C64DD2BBF81D02E09CC918">
    <w:name w:val="A0C5F94A23C64DD2BBF81D02E09CC918"/>
  </w:style>
  <w:style w:type="paragraph" w:customStyle="1" w:styleId="4FC7D306D9A045A88C1454821965302D">
    <w:name w:val="4FC7D306D9A045A88C1454821965302D"/>
  </w:style>
  <w:style w:type="paragraph" w:customStyle="1" w:styleId="0969AB13E55B446E9422C3E788CE4BE5">
    <w:name w:val="0969AB13E55B446E9422C3E788CE4BE5"/>
  </w:style>
  <w:style w:type="paragraph" w:customStyle="1" w:styleId="3C95B4F3DA224265A073E7F3812DD10C">
    <w:name w:val="3C95B4F3DA224265A073E7F3812DD10C"/>
  </w:style>
  <w:style w:type="paragraph" w:customStyle="1" w:styleId="2F0C66AA75694B3B8BD105F732614176">
    <w:name w:val="2F0C66AA75694B3B8BD105F732614176"/>
  </w:style>
  <w:style w:type="paragraph" w:customStyle="1" w:styleId="3079B30AEC56452198E326357D5D0868">
    <w:name w:val="3079B30AEC56452198E326357D5D0868"/>
  </w:style>
  <w:style w:type="paragraph" w:customStyle="1" w:styleId="DB16B1554F094311B2C82AD64105851C">
    <w:name w:val="DB16B1554F094311B2C82AD64105851C"/>
  </w:style>
  <w:style w:type="paragraph" w:customStyle="1" w:styleId="7B00AC7DF9CB4BD78DDFED4462B7FE5A">
    <w:name w:val="7B00AC7DF9CB4BD78DDFED4462B7FE5A"/>
  </w:style>
  <w:style w:type="paragraph" w:customStyle="1" w:styleId="794196A5F5A442E58A5E2BF7547EC112">
    <w:name w:val="794196A5F5A442E58A5E2BF7547EC112"/>
  </w:style>
  <w:style w:type="paragraph" w:customStyle="1" w:styleId="69732EC8E1CB4BA1A7A60AE27C2094F3">
    <w:name w:val="69732EC8E1CB4BA1A7A60AE27C209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2022-05-07T12:25:00Z</dcterms:created>
  <dcterms:modified xsi:type="dcterms:W3CDTF">2022-05-07T13:02:00Z</dcterms:modified>
</cp:coreProperties>
</file>